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EB70F" w14:textId="77777777" w:rsidR="000B17E1" w:rsidRDefault="000B17E1"/>
    <w:tbl>
      <w:tblPr>
        <w:tblStyle w:val="TableGridLight"/>
        <w:tblW w:w="5082" w:type="pct"/>
        <w:tblBorders>
          <w:top w:val="single" w:sz="12" w:space="0" w:color="auto"/>
        </w:tblBorders>
        <w:tblLayout w:type="fixed"/>
        <w:tblLook w:val="04A0" w:firstRow="1" w:lastRow="0" w:firstColumn="1" w:lastColumn="0" w:noHBand="0" w:noVBand="1"/>
        <w:tblDescription w:val="First table is the main invoice table, second table is for subtotal, sales tax, shipping &amp; handling, and total due, third table is make all checks payable to, info to contact with questions, and a thank you"/>
      </w:tblPr>
      <w:tblGrid>
        <w:gridCol w:w="1919"/>
        <w:gridCol w:w="3746"/>
        <w:gridCol w:w="3240"/>
        <w:gridCol w:w="2062"/>
      </w:tblGrid>
      <w:tr w:rsidR="000B17E1" w14:paraId="6296966F" w14:textId="77777777" w:rsidTr="00EA6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tblHeader/>
        </w:trPr>
        <w:tc>
          <w:tcPr>
            <w:tcW w:w="1919" w:type="dxa"/>
          </w:tcPr>
          <w:p w14:paraId="33D188C0" w14:textId="2E3D81DA" w:rsidR="000B17E1" w:rsidRDefault="00EA6CCF" w:rsidP="00B62E08">
            <w:pPr>
              <w:pStyle w:val="Heading4"/>
            </w:pPr>
            <w:r>
              <w:t>Purpose</w:t>
            </w:r>
          </w:p>
        </w:tc>
        <w:tc>
          <w:tcPr>
            <w:tcW w:w="3746" w:type="dxa"/>
          </w:tcPr>
          <w:p w14:paraId="08780079" w14:textId="5F78339C" w:rsidR="000B17E1" w:rsidRDefault="00EA6CCF" w:rsidP="00B62E08">
            <w:pPr>
              <w:pStyle w:val="Heading4"/>
            </w:pPr>
            <w:r>
              <w:t>Test Data</w:t>
            </w:r>
          </w:p>
        </w:tc>
        <w:tc>
          <w:tcPr>
            <w:tcW w:w="3240" w:type="dxa"/>
          </w:tcPr>
          <w:p w14:paraId="7EB6E9CF" w14:textId="3B479D58" w:rsidR="000B17E1" w:rsidRDefault="00EA6CCF" w:rsidP="00B62E08">
            <w:pPr>
              <w:pStyle w:val="Heading4"/>
            </w:pPr>
            <w:r>
              <w:t>Expected Results</w:t>
            </w:r>
          </w:p>
        </w:tc>
        <w:tc>
          <w:tcPr>
            <w:tcW w:w="2062" w:type="dxa"/>
          </w:tcPr>
          <w:p w14:paraId="4A34B1D2" w14:textId="4F93C654" w:rsidR="000B17E1" w:rsidRDefault="00EA6CCF" w:rsidP="00B62E08">
            <w:pPr>
              <w:pStyle w:val="Heading4"/>
            </w:pPr>
            <w:r>
              <w:t>Actual Results</w:t>
            </w:r>
          </w:p>
        </w:tc>
      </w:tr>
      <w:tr w:rsidR="000B17E1" w14:paraId="7AC13168" w14:textId="77777777" w:rsidTr="00EA6CCF">
        <w:trPr>
          <w:trHeight w:val="320"/>
        </w:trPr>
        <w:tc>
          <w:tcPr>
            <w:tcW w:w="1919" w:type="dxa"/>
          </w:tcPr>
          <w:p w14:paraId="461615A9" w14:textId="7D2D0A0B" w:rsidR="000B17E1" w:rsidRDefault="00000000" w:rsidP="00EA6CCF">
            <w:pPr>
              <w:tabs>
                <w:tab w:val="left" w:pos="1470"/>
              </w:tabs>
            </w:pPr>
            <w:sdt>
              <w:sdtPr>
                <w:id w:val="565609036"/>
                <w:placeholder>
                  <w:docPart w:val="11607711B73244E588FFA6EC2BBBB20E"/>
                </w:placeholder>
                <w15:appearance w15:val="hidden"/>
              </w:sdtPr>
              <w:sdtContent>
                <w:r w:rsidR="00EA6CCF">
                  <w:t>Commission ship (Man-O-War) to squadron within budget</w:t>
                </w:r>
                <w:r w:rsidR="001428E6">
                  <w:t>(assumption: 1000)</w:t>
                </w:r>
              </w:sdtContent>
            </w:sdt>
          </w:p>
        </w:tc>
        <w:tc>
          <w:tcPr>
            <w:tcW w:w="3746" w:type="dxa"/>
          </w:tcPr>
          <w:p w14:paraId="5849DF77" w14:textId="11DFB678" w:rsidR="000B17E1" w:rsidRPr="009C4DBD" w:rsidRDefault="00EA6CCF" w:rsidP="009A090A">
            <w:r>
              <w:t>Commission Victory</w:t>
            </w:r>
          </w:p>
        </w:tc>
        <w:tc>
          <w:tcPr>
            <w:tcW w:w="3240" w:type="dxa"/>
          </w:tcPr>
          <w:p w14:paraId="250EC7BA" w14:textId="6019B4F9" w:rsidR="000B17E1" w:rsidRDefault="001428E6" w:rsidP="00EA6CCF">
            <w:r>
              <w:t>Addition</w:t>
            </w:r>
            <w:r w:rsidR="00EA6CCF">
              <w:t xml:space="preserve"> in</w:t>
            </w:r>
            <w:r>
              <w:t>to</w:t>
            </w:r>
            <w:r w:rsidR="00EA6CCF">
              <w:t xml:space="preserve"> Squadron, war chest = -500 or -300(If Man-O-War has only two decks of cannons)</w:t>
            </w:r>
          </w:p>
        </w:tc>
        <w:tc>
          <w:tcPr>
            <w:tcW w:w="2062" w:type="dxa"/>
          </w:tcPr>
          <w:p w14:paraId="4310E8D6" w14:textId="03D7AAFF" w:rsidR="000B17E1" w:rsidRDefault="007A0B3F" w:rsidP="00EA6CCF">
            <w:r>
              <w:t xml:space="preserve"> </w:t>
            </w:r>
          </w:p>
        </w:tc>
      </w:tr>
      <w:tr w:rsidR="009C4DBD" w14:paraId="1816DDDD" w14:textId="77777777" w:rsidTr="00EA6CCF">
        <w:trPr>
          <w:trHeight w:val="320"/>
        </w:trPr>
        <w:tc>
          <w:tcPr>
            <w:tcW w:w="1919" w:type="dxa"/>
          </w:tcPr>
          <w:p w14:paraId="6091508D" w14:textId="156DA2A0" w:rsidR="009C4DBD" w:rsidRDefault="00EA6CCF" w:rsidP="009A090A">
            <w:r>
              <w:t>Commission ship (Frigate</w:t>
            </w:r>
            <w:r w:rsidR="001428E6">
              <w:t>) to squadron within budget(</w:t>
            </w:r>
            <w:r w:rsidR="001428E6">
              <w:t>assumption: 1000</w:t>
            </w:r>
            <w:r w:rsidR="001428E6">
              <w:t>)</w:t>
            </w:r>
          </w:p>
        </w:tc>
        <w:tc>
          <w:tcPr>
            <w:tcW w:w="3746" w:type="dxa"/>
          </w:tcPr>
          <w:p w14:paraId="41CC0F1C" w14:textId="26B47BAC" w:rsidR="009C4DBD" w:rsidRPr="009C4DBD" w:rsidRDefault="001428E6" w:rsidP="009A090A">
            <w:r>
              <w:t>Commission Victory</w:t>
            </w:r>
          </w:p>
        </w:tc>
        <w:tc>
          <w:tcPr>
            <w:tcW w:w="3240" w:type="dxa"/>
          </w:tcPr>
          <w:p w14:paraId="4C6C6F80" w14:textId="1CE72DFC" w:rsidR="009C4DBD" w:rsidRDefault="001428E6" w:rsidP="001428E6">
            <w:r>
              <w:t>Addition into squadron, war chest = -(Depends on the no. of cannon x 10)</w:t>
            </w:r>
          </w:p>
        </w:tc>
        <w:tc>
          <w:tcPr>
            <w:tcW w:w="2062" w:type="dxa"/>
          </w:tcPr>
          <w:p w14:paraId="76FE6287" w14:textId="77777777" w:rsidR="009C4DBD" w:rsidRPr="009C4DBD" w:rsidRDefault="009C4DBD" w:rsidP="009A090A">
            <w:pPr>
              <w:jc w:val="right"/>
            </w:pPr>
          </w:p>
        </w:tc>
      </w:tr>
      <w:tr w:rsidR="009C4DBD" w14:paraId="7220412D" w14:textId="77777777" w:rsidTr="00EA6CCF">
        <w:trPr>
          <w:trHeight w:val="320"/>
        </w:trPr>
        <w:tc>
          <w:tcPr>
            <w:tcW w:w="1919" w:type="dxa"/>
          </w:tcPr>
          <w:p w14:paraId="404A34D6" w14:textId="0E792697" w:rsidR="009C4DBD" w:rsidRDefault="001428E6" w:rsidP="009A090A">
            <w:r>
              <w:t>Commission ship (Sloop) to squadron within budget(</w:t>
            </w:r>
            <w:r>
              <w:t>assumption: 1000</w:t>
            </w:r>
            <w:r>
              <w:t>)</w:t>
            </w:r>
          </w:p>
        </w:tc>
        <w:tc>
          <w:tcPr>
            <w:tcW w:w="3746" w:type="dxa"/>
          </w:tcPr>
          <w:p w14:paraId="79D9CF81" w14:textId="2EE02800" w:rsidR="009C4DBD" w:rsidRPr="009C4DBD" w:rsidRDefault="001428E6" w:rsidP="009A090A">
            <w:r>
              <w:t>Commission Victory</w:t>
            </w:r>
          </w:p>
        </w:tc>
        <w:tc>
          <w:tcPr>
            <w:tcW w:w="3240" w:type="dxa"/>
          </w:tcPr>
          <w:p w14:paraId="33FA78EE" w14:textId="1B1E665D" w:rsidR="009C4DBD" w:rsidRDefault="001428E6" w:rsidP="001428E6">
            <w:r>
              <w:t>Addition into squadron, war chest = -(dependent on set price of ship)</w:t>
            </w:r>
          </w:p>
        </w:tc>
        <w:tc>
          <w:tcPr>
            <w:tcW w:w="2062" w:type="dxa"/>
          </w:tcPr>
          <w:p w14:paraId="2AFE200C" w14:textId="77777777" w:rsidR="009C4DBD" w:rsidRDefault="009C4DBD" w:rsidP="009A090A">
            <w:pPr>
              <w:jc w:val="right"/>
            </w:pPr>
          </w:p>
        </w:tc>
      </w:tr>
      <w:tr w:rsidR="009C4DBD" w14:paraId="72FD33B0" w14:textId="77777777" w:rsidTr="00EA6CCF">
        <w:trPr>
          <w:trHeight w:val="320"/>
        </w:trPr>
        <w:tc>
          <w:tcPr>
            <w:tcW w:w="1919" w:type="dxa"/>
          </w:tcPr>
          <w:p w14:paraId="5A714CDD" w14:textId="7AE44F99" w:rsidR="009C4DBD" w:rsidRDefault="001428E6" w:rsidP="009A090A">
            <w:r>
              <w:t>Commission ship to squadron</w:t>
            </w:r>
            <w:r w:rsidR="001D0B72">
              <w:t xml:space="preserve"> ( not within the budget)</w:t>
            </w:r>
          </w:p>
        </w:tc>
        <w:tc>
          <w:tcPr>
            <w:tcW w:w="3746" w:type="dxa"/>
          </w:tcPr>
          <w:p w14:paraId="479E9B51" w14:textId="525AED9B" w:rsidR="009C4DBD" w:rsidRPr="009C4DBD" w:rsidRDefault="001D0B72" w:rsidP="009A090A">
            <w:r>
              <w:t xml:space="preserve">Commission </w:t>
            </w:r>
            <w:r w:rsidR="009112B3">
              <w:t>D</w:t>
            </w:r>
            <w:r>
              <w:t>efeat</w:t>
            </w:r>
          </w:p>
        </w:tc>
        <w:tc>
          <w:tcPr>
            <w:tcW w:w="3240" w:type="dxa"/>
          </w:tcPr>
          <w:p w14:paraId="2AB954E2" w14:textId="3ED4FCF3" w:rsidR="009C4DBD" w:rsidRDefault="001D0B72" w:rsidP="001D0B72">
            <w:r>
              <w:t>Request denied</w:t>
            </w:r>
            <w:r w:rsidR="00D55BF2">
              <w:t xml:space="preserve"> and</w:t>
            </w:r>
            <w:r>
              <w:t xml:space="preserve"> appropriate message </w:t>
            </w:r>
            <w:r w:rsidR="009112B3">
              <w:t>given</w:t>
            </w:r>
          </w:p>
        </w:tc>
        <w:tc>
          <w:tcPr>
            <w:tcW w:w="2062" w:type="dxa"/>
          </w:tcPr>
          <w:p w14:paraId="22FA2F81" w14:textId="77777777" w:rsidR="009C4DBD" w:rsidRDefault="009C4DBD" w:rsidP="009A090A">
            <w:pPr>
              <w:jc w:val="right"/>
            </w:pPr>
          </w:p>
        </w:tc>
      </w:tr>
      <w:tr w:rsidR="009C4DBD" w14:paraId="3949D33C" w14:textId="77777777" w:rsidTr="00EA6CCF">
        <w:trPr>
          <w:trHeight w:val="320"/>
        </w:trPr>
        <w:tc>
          <w:tcPr>
            <w:tcW w:w="1919" w:type="dxa"/>
          </w:tcPr>
          <w:p w14:paraId="76B4E03E" w14:textId="7EF779CC" w:rsidR="009C4DBD" w:rsidRDefault="001D0B72" w:rsidP="009A090A">
            <w:r>
              <w:t>Decommission ship from squadron to reserve</w:t>
            </w:r>
          </w:p>
        </w:tc>
        <w:tc>
          <w:tcPr>
            <w:tcW w:w="3746" w:type="dxa"/>
          </w:tcPr>
          <w:p w14:paraId="140BADBA" w14:textId="71C4EE8A" w:rsidR="009C4DBD" w:rsidRPr="009C4DBD" w:rsidRDefault="001D0B72" w:rsidP="009A090A">
            <w:r>
              <w:t xml:space="preserve">Decommission </w:t>
            </w:r>
            <w:r w:rsidR="009112B3">
              <w:t>V</w:t>
            </w:r>
            <w:r>
              <w:t>ictory</w:t>
            </w:r>
          </w:p>
        </w:tc>
        <w:tc>
          <w:tcPr>
            <w:tcW w:w="3240" w:type="dxa"/>
          </w:tcPr>
          <w:p w14:paraId="1F146E25" w14:textId="7813B44B" w:rsidR="009C4DBD" w:rsidRDefault="009112B3" w:rsidP="001D0B72">
            <w:r>
              <w:t>Addition into reserve, war chest = + (Half the commission fee of the ship)</w:t>
            </w:r>
          </w:p>
        </w:tc>
        <w:tc>
          <w:tcPr>
            <w:tcW w:w="2062" w:type="dxa"/>
          </w:tcPr>
          <w:p w14:paraId="6DD25668" w14:textId="77777777" w:rsidR="009C4DBD" w:rsidRDefault="009C4DBD" w:rsidP="009A090A">
            <w:pPr>
              <w:jc w:val="right"/>
            </w:pPr>
          </w:p>
        </w:tc>
      </w:tr>
      <w:tr w:rsidR="009C4DBD" w14:paraId="624C7FC1" w14:textId="77777777" w:rsidTr="00EA6CCF">
        <w:trPr>
          <w:trHeight w:val="320"/>
        </w:trPr>
        <w:tc>
          <w:tcPr>
            <w:tcW w:w="1919" w:type="dxa"/>
          </w:tcPr>
          <w:p w14:paraId="60397D96" w14:textId="40EA1A9C" w:rsidR="009C4DBD" w:rsidRDefault="009112B3" w:rsidP="009A090A">
            <w:r>
              <w:t>Decommission ship that was sunk or already decommissioned to reserve</w:t>
            </w:r>
          </w:p>
        </w:tc>
        <w:tc>
          <w:tcPr>
            <w:tcW w:w="3746" w:type="dxa"/>
          </w:tcPr>
          <w:p w14:paraId="1893C6B3" w14:textId="763D8A63" w:rsidR="009C4DBD" w:rsidRPr="009C4DBD" w:rsidRDefault="009112B3" w:rsidP="009A090A">
            <w:r>
              <w:t>Decommission Defeat</w:t>
            </w:r>
          </w:p>
        </w:tc>
        <w:tc>
          <w:tcPr>
            <w:tcW w:w="3240" w:type="dxa"/>
          </w:tcPr>
          <w:p w14:paraId="783A8762" w14:textId="3AA6C73E" w:rsidR="009C4DBD" w:rsidRDefault="009112B3" w:rsidP="009112B3">
            <w:r>
              <w:t>Request denied</w:t>
            </w:r>
            <w:r w:rsidR="00D55BF2">
              <w:t xml:space="preserve"> and </w:t>
            </w:r>
            <w:r>
              <w:t>appropriate message given</w:t>
            </w:r>
          </w:p>
        </w:tc>
        <w:tc>
          <w:tcPr>
            <w:tcW w:w="2062" w:type="dxa"/>
          </w:tcPr>
          <w:p w14:paraId="7868A9F1" w14:textId="77777777" w:rsidR="009C4DBD" w:rsidRDefault="009C4DBD" w:rsidP="009A090A">
            <w:pPr>
              <w:jc w:val="right"/>
            </w:pPr>
          </w:p>
        </w:tc>
      </w:tr>
      <w:tr w:rsidR="009C4DBD" w14:paraId="250B20CB" w14:textId="77777777" w:rsidTr="00EA6CCF">
        <w:trPr>
          <w:trHeight w:val="320"/>
        </w:trPr>
        <w:tc>
          <w:tcPr>
            <w:tcW w:w="1919" w:type="dxa"/>
          </w:tcPr>
          <w:p w14:paraId="2BCDFD09" w14:textId="6CC6897E" w:rsidR="009C4DBD" w:rsidRDefault="008035BE" w:rsidP="009A090A">
            <w:r>
              <w:t>Pick an encounter</w:t>
            </w:r>
          </w:p>
        </w:tc>
        <w:tc>
          <w:tcPr>
            <w:tcW w:w="3746" w:type="dxa"/>
          </w:tcPr>
          <w:p w14:paraId="187107A8" w14:textId="7E02C04D" w:rsidR="009C4DBD" w:rsidRPr="009C4DBD" w:rsidRDefault="008035BE" w:rsidP="009A090A">
            <w:r>
              <w:t>Encounter Won</w:t>
            </w:r>
          </w:p>
        </w:tc>
        <w:tc>
          <w:tcPr>
            <w:tcW w:w="3240" w:type="dxa"/>
          </w:tcPr>
          <w:p w14:paraId="433F7326" w14:textId="5E40FEFF" w:rsidR="009C4DBD" w:rsidRDefault="008035BE" w:rsidP="008035BE">
            <w:r>
              <w:t>Prize money added to war chest</w:t>
            </w:r>
            <w:r w:rsidR="00D55BF2">
              <w:t>(ship may or may not be allowed to rest)</w:t>
            </w:r>
          </w:p>
        </w:tc>
        <w:tc>
          <w:tcPr>
            <w:tcW w:w="2062" w:type="dxa"/>
          </w:tcPr>
          <w:p w14:paraId="74315EB4" w14:textId="77777777" w:rsidR="009C4DBD" w:rsidRDefault="009C4DBD" w:rsidP="009A090A">
            <w:pPr>
              <w:jc w:val="right"/>
            </w:pPr>
          </w:p>
        </w:tc>
      </w:tr>
      <w:tr w:rsidR="009C4DBD" w14:paraId="7230DA98" w14:textId="77777777" w:rsidTr="00EA6CCF">
        <w:trPr>
          <w:trHeight w:val="320"/>
        </w:trPr>
        <w:tc>
          <w:tcPr>
            <w:tcW w:w="1919" w:type="dxa"/>
          </w:tcPr>
          <w:p w14:paraId="36F5D9E6" w14:textId="5139EF49" w:rsidR="009C4DBD" w:rsidRDefault="008035BE" w:rsidP="009A090A">
            <w:r>
              <w:t>Pick an encounter</w:t>
            </w:r>
          </w:p>
        </w:tc>
        <w:tc>
          <w:tcPr>
            <w:tcW w:w="3746" w:type="dxa"/>
          </w:tcPr>
          <w:p w14:paraId="10B51158" w14:textId="0AFB4EB7" w:rsidR="009C4DBD" w:rsidRPr="009C4DBD" w:rsidRDefault="008035BE" w:rsidP="009A090A">
            <w:r>
              <w:t>Encounter Lost On Skill Level</w:t>
            </w:r>
          </w:p>
        </w:tc>
        <w:tc>
          <w:tcPr>
            <w:tcW w:w="3240" w:type="dxa"/>
          </w:tcPr>
          <w:p w14:paraId="0D6706B5" w14:textId="315FBDAD" w:rsidR="009C4DBD" w:rsidRDefault="008035BE" w:rsidP="008035BE">
            <w:r>
              <w:t>Prize money deducted from war chest and ship is sunk(removed from squadron)</w:t>
            </w:r>
          </w:p>
        </w:tc>
        <w:tc>
          <w:tcPr>
            <w:tcW w:w="2062" w:type="dxa"/>
          </w:tcPr>
          <w:p w14:paraId="447907E6" w14:textId="77777777" w:rsidR="009C4DBD" w:rsidRDefault="009C4DBD" w:rsidP="009A090A">
            <w:pPr>
              <w:jc w:val="right"/>
            </w:pPr>
          </w:p>
        </w:tc>
      </w:tr>
      <w:tr w:rsidR="009C4DBD" w14:paraId="251A8529" w14:textId="77777777" w:rsidTr="00EA6CCF">
        <w:trPr>
          <w:trHeight w:val="320"/>
        </w:trPr>
        <w:tc>
          <w:tcPr>
            <w:tcW w:w="1919" w:type="dxa"/>
          </w:tcPr>
          <w:p w14:paraId="573EE377" w14:textId="00C68945" w:rsidR="009C4DBD" w:rsidRDefault="008035BE" w:rsidP="009A090A">
            <w:r>
              <w:t>Pick an encounter</w:t>
            </w:r>
          </w:p>
        </w:tc>
        <w:tc>
          <w:tcPr>
            <w:tcW w:w="3746" w:type="dxa"/>
          </w:tcPr>
          <w:p w14:paraId="22A93BF3" w14:textId="381235E3" w:rsidR="009C4DBD" w:rsidRPr="009C4DBD" w:rsidRDefault="008035BE" w:rsidP="009A090A">
            <w:r>
              <w:t>Encounter lost as no suitable ship available</w:t>
            </w:r>
          </w:p>
        </w:tc>
        <w:tc>
          <w:tcPr>
            <w:tcW w:w="3240" w:type="dxa"/>
          </w:tcPr>
          <w:p w14:paraId="516DAC72" w14:textId="38665C53" w:rsidR="009C4DBD" w:rsidRDefault="008035BE" w:rsidP="008035BE">
            <w:r>
              <w:t>Prize money deducted from war chest</w:t>
            </w:r>
          </w:p>
        </w:tc>
        <w:tc>
          <w:tcPr>
            <w:tcW w:w="2062" w:type="dxa"/>
          </w:tcPr>
          <w:p w14:paraId="777D8314" w14:textId="77777777" w:rsidR="009C4DBD" w:rsidRDefault="009C4DBD" w:rsidP="009A090A">
            <w:pPr>
              <w:jc w:val="right"/>
            </w:pPr>
          </w:p>
        </w:tc>
      </w:tr>
      <w:tr w:rsidR="009C4DBD" w14:paraId="26C302B7" w14:textId="77777777" w:rsidTr="00EA6CCF">
        <w:trPr>
          <w:trHeight w:val="303"/>
        </w:trPr>
        <w:tc>
          <w:tcPr>
            <w:tcW w:w="1919" w:type="dxa"/>
          </w:tcPr>
          <w:p w14:paraId="05734925" w14:textId="15D9F417" w:rsidR="009C4DBD" w:rsidRDefault="008035BE" w:rsidP="009A090A">
            <w:r>
              <w:t>Pick an encounter</w:t>
            </w:r>
          </w:p>
        </w:tc>
        <w:tc>
          <w:tcPr>
            <w:tcW w:w="3746" w:type="dxa"/>
          </w:tcPr>
          <w:p w14:paraId="32C9BC5A" w14:textId="0E522DF0" w:rsidR="009C4DBD" w:rsidRPr="009C4DBD" w:rsidRDefault="008035BE" w:rsidP="009A090A">
            <w:r>
              <w:t>Encounter is lost and war chest is &lt; 0</w:t>
            </w:r>
          </w:p>
        </w:tc>
        <w:tc>
          <w:tcPr>
            <w:tcW w:w="3240" w:type="dxa"/>
          </w:tcPr>
          <w:p w14:paraId="004B8D1C" w14:textId="5D8DE2C8" w:rsidR="009C4DBD" w:rsidRDefault="008035BE" w:rsidP="008035BE">
            <w:r>
              <w:t>Prize money is deducted(0) and you lose your job</w:t>
            </w:r>
          </w:p>
        </w:tc>
        <w:tc>
          <w:tcPr>
            <w:tcW w:w="2062" w:type="dxa"/>
          </w:tcPr>
          <w:p w14:paraId="6D71186D" w14:textId="77777777" w:rsidR="009C4DBD" w:rsidRDefault="009C4DBD" w:rsidP="009A090A">
            <w:pPr>
              <w:jc w:val="right"/>
            </w:pPr>
          </w:p>
        </w:tc>
      </w:tr>
    </w:tbl>
    <w:p w14:paraId="6BAFCFAD" w14:textId="77777777" w:rsidR="00D55BF2" w:rsidRDefault="00D55BF2" w:rsidP="00D55BF2">
      <w:pPr>
        <w:pBdr>
          <w:bottom w:val="single" w:sz="4" w:space="1" w:color="auto"/>
          <w:bar w:val="single" w:sz="4" w:color="auto"/>
        </w:pBdr>
      </w:pPr>
    </w:p>
    <w:tbl>
      <w:tblPr>
        <w:tblW w:w="109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0"/>
        <w:gridCol w:w="3780"/>
        <w:gridCol w:w="3240"/>
        <w:gridCol w:w="2070"/>
      </w:tblGrid>
      <w:tr w:rsidR="00D55BF2" w14:paraId="40780AB4" w14:textId="77777777" w:rsidTr="00D55BF2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1890" w:type="dxa"/>
          </w:tcPr>
          <w:p w14:paraId="1BFF3A92" w14:textId="1F36EDF8" w:rsidR="00D55BF2" w:rsidRDefault="00D55BF2" w:rsidP="00D55BF2">
            <w:r>
              <w:t>Pick an encounter</w:t>
            </w:r>
          </w:p>
        </w:tc>
        <w:tc>
          <w:tcPr>
            <w:tcW w:w="3780" w:type="dxa"/>
          </w:tcPr>
          <w:p w14:paraId="2976C038" w14:textId="27A193C5" w:rsidR="00D55BF2" w:rsidRDefault="00D55BF2" w:rsidP="00D55BF2">
            <w:r>
              <w:t>No such encounter</w:t>
            </w:r>
          </w:p>
        </w:tc>
        <w:tc>
          <w:tcPr>
            <w:tcW w:w="3240" w:type="dxa"/>
          </w:tcPr>
          <w:p w14:paraId="4BB8DB44" w14:textId="6B1B70B3" w:rsidR="00D55BF2" w:rsidRDefault="00D55BF2" w:rsidP="00D55BF2">
            <w:r>
              <w:t>Request denied and appropriate message is given</w:t>
            </w:r>
          </w:p>
        </w:tc>
        <w:tc>
          <w:tcPr>
            <w:tcW w:w="2070" w:type="dxa"/>
          </w:tcPr>
          <w:p w14:paraId="09C75E44" w14:textId="0CFE89F5" w:rsidR="00D55BF2" w:rsidRDefault="00D55BF2" w:rsidP="00D55BF2"/>
        </w:tc>
      </w:tr>
    </w:tbl>
    <w:p w14:paraId="53D14920" w14:textId="31DFA453" w:rsidR="00D55BF2" w:rsidRDefault="00D55BF2" w:rsidP="00D55BF2">
      <w:pPr>
        <w:pBdr>
          <w:bottom w:val="single" w:sz="4" w:space="1" w:color="auto"/>
          <w:bar w:val="single" w:sz="4" w:color="auto"/>
        </w:pBdr>
      </w:pPr>
    </w:p>
    <w:sectPr w:rsidR="00D55BF2" w:rsidSect="005524F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B5ABC" w14:textId="77777777" w:rsidR="00802AA4" w:rsidRDefault="00802AA4" w:rsidP="00602102">
      <w:r>
        <w:separator/>
      </w:r>
    </w:p>
  </w:endnote>
  <w:endnote w:type="continuationSeparator" w:id="0">
    <w:p w14:paraId="3837FA08" w14:textId="77777777" w:rsidR="00802AA4" w:rsidRDefault="00802AA4" w:rsidP="00602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8D0D6" w14:textId="77777777" w:rsidR="00802AA4" w:rsidRDefault="00802AA4" w:rsidP="00602102">
      <w:r>
        <w:separator/>
      </w:r>
    </w:p>
  </w:footnote>
  <w:footnote w:type="continuationSeparator" w:id="0">
    <w:p w14:paraId="0C05531C" w14:textId="77777777" w:rsidR="00802AA4" w:rsidRDefault="00802AA4" w:rsidP="00602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C14D4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424D8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86F9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652A59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3B8C6A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D65F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ECC5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908F8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6432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FC93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8855153">
    <w:abstractNumId w:val="9"/>
  </w:num>
  <w:num w:numId="2" w16cid:durableId="1771385929">
    <w:abstractNumId w:val="7"/>
  </w:num>
  <w:num w:numId="3" w16cid:durableId="178008219">
    <w:abstractNumId w:val="6"/>
  </w:num>
  <w:num w:numId="4" w16cid:durableId="1997296023">
    <w:abstractNumId w:val="5"/>
  </w:num>
  <w:num w:numId="5" w16cid:durableId="148208099">
    <w:abstractNumId w:val="4"/>
  </w:num>
  <w:num w:numId="6" w16cid:durableId="1583371671">
    <w:abstractNumId w:val="8"/>
  </w:num>
  <w:num w:numId="7" w16cid:durableId="1468015147">
    <w:abstractNumId w:val="3"/>
  </w:num>
  <w:num w:numId="8" w16cid:durableId="188880118">
    <w:abstractNumId w:val="2"/>
  </w:num>
  <w:num w:numId="9" w16cid:durableId="152262078">
    <w:abstractNumId w:val="1"/>
  </w:num>
  <w:num w:numId="10" w16cid:durableId="431752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CCF"/>
    <w:rsid w:val="00044386"/>
    <w:rsid w:val="00074F96"/>
    <w:rsid w:val="000B17E1"/>
    <w:rsid w:val="000D0754"/>
    <w:rsid w:val="000F4DBE"/>
    <w:rsid w:val="00114E9D"/>
    <w:rsid w:val="001428E6"/>
    <w:rsid w:val="00160348"/>
    <w:rsid w:val="00184E25"/>
    <w:rsid w:val="001B5363"/>
    <w:rsid w:val="001D0B72"/>
    <w:rsid w:val="001E0FD3"/>
    <w:rsid w:val="002E3D51"/>
    <w:rsid w:val="002F4BA1"/>
    <w:rsid w:val="00300222"/>
    <w:rsid w:val="0031549A"/>
    <w:rsid w:val="00362932"/>
    <w:rsid w:val="00381330"/>
    <w:rsid w:val="003853D5"/>
    <w:rsid w:val="003A1A47"/>
    <w:rsid w:val="003C59AE"/>
    <w:rsid w:val="0042240B"/>
    <w:rsid w:val="0043168A"/>
    <w:rsid w:val="00464C82"/>
    <w:rsid w:val="004F72C5"/>
    <w:rsid w:val="005272A2"/>
    <w:rsid w:val="005524FD"/>
    <w:rsid w:val="00562B5B"/>
    <w:rsid w:val="005964BE"/>
    <w:rsid w:val="005A5308"/>
    <w:rsid w:val="005C5989"/>
    <w:rsid w:val="005C5B97"/>
    <w:rsid w:val="00602102"/>
    <w:rsid w:val="00623975"/>
    <w:rsid w:val="006479CF"/>
    <w:rsid w:val="006B1498"/>
    <w:rsid w:val="006B4C5A"/>
    <w:rsid w:val="0070247A"/>
    <w:rsid w:val="007034AB"/>
    <w:rsid w:val="00710955"/>
    <w:rsid w:val="0078217D"/>
    <w:rsid w:val="007A007B"/>
    <w:rsid w:val="007A0B3F"/>
    <w:rsid w:val="007C601A"/>
    <w:rsid w:val="007E412B"/>
    <w:rsid w:val="00802AA4"/>
    <w:rsid w:val="008035BE"/>
    <w:rsid w:val="00820B2B"/>
    <w:rsid w:val="008233DB"/>
    <w:rsid w:val="00856D18"/>
    <w:rsid w:val="00864A39"/>
    <w:rsid w:val="00870088"/>
    <w:rsid w:val="008773FD"/>
    <w:rsid w:val="00882C99"/>
    <w:rsid w:val="008B7305"/>
    <w:rsid w:val="008C793D"/>
    <w:rsid w:val="009112B3"/>
    <w:rsid w:val="0094399F"/>
    <w:rsid w:val="009538CD"/>
    <w:rsid w:val="009A090A"/>
    <w:rsid w:val="009A7884"/>
    <w:rsid w:val="009C13BA"/>
    <w:rsid w:val="009C4DBD"/>
    <w:rsid w:val="009D13FC"/>
    <w:rsid w:val="00A1405C"/>
    <w:rsid w:val="00A253A9"/>
    <w:rsid w:val="00A4589C"/>
    <w:rsid w:val="00A94A24"/>
    <w:rsid w:val="00AF2058"/>
    <w:rsid w:val="00B1432F"/>
    <w:rsid w:val="00B15E47"/>
    <w:rsid w:val="00B51AAA"/>
    <w:rsid w:val="00B62E08"/>
    <w:rsid w:val="00BD12C5"/>
    <w:rsid w:val="00CA46F2"/>
    <w:rsid w:val="00CD319D"/>
    <w:rsid w:val="00CD7C08"/>
    <w:rsid w:val="00D37145"/>
    <w:rsid w:val="00D456C2"/>
    <w:rsid w:val="00D55BF2"/>
    <w:rsid w:val="00D60FC2"/>
    <w:rsid w:val="00DB07D7"/>
    <w:rsid w:val="00E01E7E"/>
    <w:rsid w:val="00E11A1B"/>
    <w:rsid w:val="00E125CB"/>
    <w:rsid w:val="00E305D4"/>
    <w:rsid w:val="00EA6CCF"/>
    <w:rsid w:val="00EC04A5"/>
    <w:rsid w:val="00F2746D"/>
    <w:rsid w:val="00F35B85"/>
    <w:rsid w:val="00F75FAE"/>
    <w:rsid w:val="00F8619B"/>
    <w:rsid w:val="00FA2BCC"/>
    <w:rsid w:val="00FC4F3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3A35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A1A47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253A9"/>
    <w:pPr>
      <w:spacing w:before="140" w:line="264" w:lineRule="auto"/>
      <w:contextualSpacing/>
      <w:outlineLvl w:val="0"/>
    </w:pPr>
    <w:rPr>
      <w:rFonts w:asciiTheme="majorHAnsi" w:eastAsia="Times New Roman" w:hAnsiTheme="majorHAnsi" w:cs="Times New Roman"/>
      <w:b/>
      <w:spacing w:val="4"/>
      <w:szCs w:val="18"/>
    </w:rPr>
  </w:style>
  <w:style w:type="paragraph" w:styleId="Heading2">
    <w:name w:val="heading 2"/>
    <w:basedOn w:val="Normal"/>
    <w:link w:val="Heading2Char"/>
    <w:uiPriority w:val="9"/>
    <w:unhideWhenUsed/>
    <w:qFormat/>
    <w:rsid w:val="00B1432F"/>
    <w:pPr>
      <w:spacing w:line="264" w:lineRule="auto"/>
      <w:jc w:val="right"/>
      <w:outlineLvl w:val="1"/>
    </w:pPr>
    <w:rPr>
      <w:rFonts w:asciiTheme="majorHAnsi" w:eastAsia="Times New Roman" w:hAnsiTheme="majorHAnsi" w:cs="Times New Roman"/>
      <w:caps/>
      <w:spacing w:val="4"/>
      <w:sz w:val="22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32F"/>
    <w:pPr>
      <w:spacing w:line="264" w:lineRule="auto"/>
      <w:outlineLvl w:val="2"/>
    </w:pPr>
    <w:rPr>
      <w:rFonts w:eastAsia="Times New Roman" w:cs="Times New Roman"/>
      <w:b/>
      <w:caps/>
      <w:spacing w:val="4"/>
      <w:sz w:val="22"/>
      <w:szCs w:val="16"/>
    </w:rPr>
  </w:style>
  <w:style w:type="paragraph" w:styleId="Heading4">
    <w:name w:val="heading 4"/>
    <w:basedOn w:val="Normal"/>
    <w:link w:val="Heading4Char"/>
    <w:uiPriority w:val="9"/>
    <w:unhideWhenUsed/>
    <w:qFormat/>
    <w:rsid w:val="00B15E47"/>
    <w:pPr>
      <w:keepNext/>
      <w:keepLines/>
      <w:spacing w:line="264" w:lineRule="auto"/>
      <w:jc w:val="center"/>
      <w:outlineLvl w:val="3"/>
    </w:pPr>
    <w:rPr>
      <w:rFonts w:asciiTheme="majorHAnsi" w:eastAsiaTheme="majorEastAsia" w:hAnsiTheme="majorHAnsi" w:cstheme="majorBidi"/>
      <w:b/>
      <w:iCs/>
      <w:caps/>
      <w:spacing w:val="4"/>
      <w:sz w:val="22"/>
    </w:rPr>
  </w:style>
  <w:style w:type="paragraph" w:styleId="Heading5">
    <w:name w:val="heading 5"/>
    <w:basedOn w:val="Normal"/>
    <w:link w:val="Heading5Char"/>
    <w:uiPriority w:val="9"/>
    <w:unhideWhenUsed/>
    <w:qFormat/>
    <w:rsid w:val="00FA2BCC"/>
    <w:pPr>
      <w:keepNext/>
      <w:keepLines/>
      <w:spacing w:before="40"/>
      <w:jc w:val="right"/>
      <w:outlineLvl w:val="4"/>
    </w:pPr>
    <w:rPr>
      <w:rFonts w:asciiTheme="majorHAnsi" w:eastAsiaTheme="majorEastAsia" w:hAnsiTheme="majorHAnsi" w:cstheme="majorBidi"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0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A405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2A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A405C" w:themeColor="accent1" w:themeShade="7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08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08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3A9"/>
    <w:rPr>
      <w:rFonts w:asciiTheme="majorHAnsi" w:eastAsia="Times New Roman" w:hAnsiTheme="majorHAnsi" w:cs="Times New Roman"/>
      <w:b/>
      <w:spacing w:val="4"/>
      <w:sz w:val="24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02102"/>
    <w:rPr>
      <w:rFonts w:asciiTheme="majorHAnsi" w:eastAsia="Times New Roman" w:hAnsiTheme="majorHAnsi" w:cs="Times New Roman"/>
      <w:caps/>
      <w:spacing w:val="4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02102"/>
    <w:rPr>
      <w:rFonts w:eastAsia="Times New Roman" w:cs="Times New Roman"/>
      <w:b/>
      <w:caps/>
      <w:spacing w:val="4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272A2"/>
    <w:rPr>
      <w:i/>
      <w:iCs/>
      <w:color w:val="40618B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272A2"/>
    <w:pPr>
      <w:spacing w:before="200" w:after="160"/>
      <w:jc w:val="center"/>
    </w:pPr>
    <w:rPr>
      <w:i/>
      <w:iCs/>
      <w:color w:val="404040" w:themeColor="text1" w:themeTint="BF"/>
    </w:rPr>
  </w:style>
  <w:style w:type="paragraph" w:customStyle="1" w:styleId="Slogan">
    <w:name w:val="Slogan"/>
    <w:basedOn w:val="Heading3"/>
    <w:uiPriority w:val="10"/>
    <w:qFormat/>
    <w:rsid w:val="00A253A9"/>
    <w:pPr>
      <w:spacing w:after="240"/>
      <w:contextualSpacing/>
    </w:pPr>
    <w:rPr>
      <w:b w:val="0"/>
      <w:i/>
      <w:caps w:val="0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272A2"/>
    <w:rPr>
      <w:i/>
      <w:iCs/>
      <w:color w:val="404040" w:themeColor="text1" w:themeTint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272A2"/>
    <w:pPr>
      <w:pBdr>
        <w:top w:val="single" w:sz="4" w:space="10" w:color="40618B" w:themeColor="accent1" w:themeShade="BF"/>
        <w:bottom w:val="single" w:sz="4" w:space="10" w:color="40618B" w:themeColor="accent1" w:themeShade="BF"/>
      </w:pBdr>
      <w:spacing w:before="360" w:after="360"/>
      <w:jc w:val="center"/>
    </w:pPr>
    <w:rPr>
      <w:i/>
      <w:iCs/>
      <w:color w:val="4061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272A2"/>
    <w:rPr>
      <w:i/>
      <w:iCs/>
      <w:color w:val="40618B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272A2"/>
    <w:rPr>
      <w:b/>
      <w:bCs/>
      <w:caps w:val="0"/>
      <w:smallCaps/>
      <w:color w:val="40618B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5272A2"/>
    <w:rPr>
      <w:b/>
      <w:bCs/>
      <w:i/>
      <w:iCs/>
      <w:spacing w:val="0"/>
    </w:rPr>
  </w:style>
  <w:style w:type="paragraph" w:styleId="Bibliography">
    <w:name w:val="Bibliography"/>
    <w:basedOn w:val="Normal"/>
    <w:next w:val="Normal"/>
    <w:uiPriority w:val="37"/>
    <w:semiHidden/>
    <w:unhideWhenUsed/>
    <w:rsid w:val="00870088"/>
  </w:style>
  <w:style w:type="paragraph" w:styleId="BodyText">
    <w:name w:val="Body Text"/>
    <w:basedOn w:val="Normal"/>
    <w:link w:val="BodyTextChar"/>
    <w:uiPriority w:val="99"/>
    <w:semiHidden/>
    <w:unhideWhenUsed/>
    <w:rsid w:val="0087008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70088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7008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70088"/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70088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70088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7008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70088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7008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70088"/>
    <w:rPr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70088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70088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7008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70088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70088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70088"/>
    <w:rPr>
      <w:szCs w:val="16"/>
    </w:rPr>
  </w:style>
  <w:style w:type="paragraph" w:styleId="Caption">
    <w:name w:val="caption"/>
    <w:basedOn w:val="Normal"/>
    <w:next w:val="Normal"/>
    <w:uiPriority w:val="99"/>
    <w:semiHidden/>
    <w:unhideWhenUsed/>
    <w:rsid w:val="00870088"/>
    <w:pPr>
      <w:spacing w:after="200"/>
    </w:pPr>
    <w:rPr>
      <w:i/>
      <w:iCs/>
      <w:color w:val="1F497D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7008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70088"/>
    <w:rPr>
      <w:sz w:val="24"/>
      <w:szCs w:val="24"/>
    </w:rPr>
  </w:style>
  <w:style w:type="table" w:styleId="ColorfulGrid">
    <w:name w:val="Colorful Grid"/>
    <w:basedOn w:val="TableNormal"/>
    <w:uiPriority w:val="99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</w:rPr>
      <w:tblPr/>
      <w:tcPr>
        <w:shd w:val="clear" w:color="auto" w:fill="BDCD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CD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43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</w:rPr>
      <w:tblPr/>
      <w:tcPr>
        <w:shd w:val="clear" w:color="auto" w:fill="D7E3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E3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1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ColorfulGrid-Accent5">
    <w:name w:val="Colorful Grid Accent 5"/>
    <w:basedOn w:val="TableNormal"/>
    <w:uiPriority w:val="45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46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</w:rPr>
      <w:tblPr/>
      <w:tcPr>
        <w:shd w:val="clear" w:color="auto" w:fill="FBD7B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7B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87008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870088"/>
    <w:rPr>
      <w:color w:val="000000" w:themeColor="text1"/>
    </w:rPr>
    <w:tblPr>
      <w:tblStyleRowBandSize w:val="1"/>
      <w:tblStyleColBandSize w:val="1"/>
    </w:tblPr>
    <w:tcPr>
      <w:shd w:val="clear" w:color="auto" w:fill="EFF2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87008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870088"/>
    <w:rPr>
      <w:color w:val="000000" w:themeColor="text1"/>
    </w:rPr>
    <w:tblPr>
      <w:tblStyleRowBandSize w:val="1"/>
      <w:tblStyleColBandSize w:val="1"/>
    </w:tblPr>
    <w:tcPr>
      <w:shd w:val="clear" w:color="auto" w:fill="F5F8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081" w:themeFill="accent4" w:themeFillShade="CC"/>
      </w:tcPr>
    </w:tblStylePr>
    <w:tblStylePr w:type="lastRow">
      <w:rPr>
        <w:b/>
        <w:bCs/>
        <w:color w:val="66508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870088"/>
    <w:rPr>
      <w:color w:val="000000" w:themeColor="text1"/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9E44" w:themeFill="accent3" w:themeFillShade="CC"/>
      </w:tcPr>
    </w:tblStylePr>
    <w:tblStylePr w:type="lastRow">
      <w:rPr>
        <w:b/>
        <w:bCs/>
        <w:color w:val="809E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87008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17717" w:themeFill="accent6" w:themeFillShade="CC"/>
      </w:tcPr>
    </w:tblStylePr>
    <w:tblStylePr w:type="lastRow">
      <w:rPr>
        <w:b/>
        <w:bCs/>
        <w:color w:val="F1771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870088"/>
    <w:rPr>
      <w:color w:val="000000" w:themeColor="text1"/>
    </w:rPr>
    <w:tblPr>
      <w:tblStyleRowBandSize w:val="1"/>
      <w:tblStyleColBandSize w:val="1"/>
    </w:tblPr>
    <w:tcPr>
      <w:shd w:val="clear" w:color="auto" w:fill="FEF5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2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4E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4E6F" w:themeColor="accent1" w:themeShade="99"/>
          <w:insideV w:val="nil"/>
        </w:tcBorders>
        <w:shd w:val="clear" w:color="auto" w:fill="334E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4E6F" w:themeFill="accent1" w:themeFillShade="99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ADC1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24" w:space="0" w:color="8066A0" w:themeColor="accent4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77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7733" w:themeColor="accent3" w:themeShade="99"/>
          <w:insideV w:val="nil"/>
        </w:tcBorders>
        <w:shd w:val="clear" w:color="auto" w:fill="6077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7733" w:themeFill="accent3" w:themeFillShade="99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24" w:space="0" w:color="9DBB61" w:themeColor="accent3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C6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C60" w:themeColor="accent4" w:themeShade="99"/>
          <w:insideV w:val="nil"/>
        </w:tcBorders>
        <w:shd w:val="clear" w:color="auto" w:fill="4C3C6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C60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2C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24" w:space="0" w:color="F59D5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B590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B590B" w:themeColor="accent6" w:themeShade="99"/>
          <w:insideV w:val="nil"/>
        </w:tcBorders>
        <w:shd w:val="clear" w:color="auto" w:fill="BB590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590B" w:themeFill="accent6" w:themeFillShade="99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ACD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70088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0088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008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00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0088"/>
    <w:rPr>
      <w:b/>
      <w:bCs/>
      <w:szCs w:val="20"/>
    </w:rPr>
  </w:style>
  <w:style w:type="table" w:styleId="DarkList">
    <w:name w:val="Dark List"/>
    <w:basedOn w:val="TableNormal"/>
    <w:uiPriority w:val="99"/>
    <w:semiHidden/>
    <w:unhideWhenUsed/>
    <w:rsid w:val="0087008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870088"/>
    <w:rPr>
      <w:color w:val="FFFFFF" w:themeColor="background1"/>
    </w:rPr>
    <w:tblPr>
      <w:tblStyleRowBandSize w:val="1"/>
      <w:tblStyleColBandSize w:val="1"/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40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61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87008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870088"/>
    <w:rPr>
      <w:color w:val="FFFFFF" w:themeColor="background1"/>
    </w:rPr>
    <w:tblPr>
      <w:tblStyleRowBandSize w:val="1"/>
      <w:tblStyleColBandSize w:val="1"/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62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94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870088"/>
    <w:rPr>
      <w:color w:val="FFFFFF" w:themeColor="background1"/>
    </w:rPr>
    <w:tblPr>
      <w:tblStyleRowBandSize w:val="1"/>
      <w:tblStyleColBandSize w:val="1"/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25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B7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87008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870088"/>
    <w:rPr>
      <w:color w:val="FFFFFF" w:themeColor="background1"/>
    </w:rPr>
    <w:tblPr>
      <w:tblStyleRowBandSize w:val="1"/>
      <w:tblStyleColBandSize w:val="1"/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B4A0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96F0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70088"/>
  </w:style>
  <w:style w:type="character" w:customStyle="1" w:styleId="DateChar">
    <w:name w:val="Date Char"/>
    <w:basedOn w:val="DefaultParagraphFont"/>
    <w:link w:val="Date"/>
    <w:uiPriority w:val="99"/>
    <w:semiHidden/>
    <w:rsid w:val="00870088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70088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7008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7008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70088"/>
    <w:rPr>
      <w:sz w:val="24"/>
      <w:szCs w:val="24"/>
    </w:rPr>
  </w:style>
  <w:style w:type="character" w:styleId="EndnoteReference">
    <w:name w:val="endnote reference"/>
    <w:basedOn w:val="DefaultParagraphFont"/>
    <w:uiPriority w:val="99"/>
    <w:semiHidden/>
    <w:unhideWhenUsed/>
    <w:rsid w:val="0087008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70088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70088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7008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870088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0088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02102"/>
  </w:style>
  <w:style w:type="character" w:customStyle="1" w:styleId="FooterChar">
    <w:name w:val="Footer Char"/>
    <w:basedOn w:val="DefaultParagraphFont"/>
    <w:link w:val="Footer"/>
    <w:uiPriority w:val="99"/>
    <w:rsid w:val="00602102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87008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0088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0088"/>
    <w:rPr>
      <w:szCs w:val="20"/>
    </w:rPr>
  </w:style>
  <w:style w:type="table" w:styleId="GridTable1Light">
    <w:name w:val="Grid Table 1 Light"/>
    <w:basedOn w:val="TableNormal"/>
    <w:uiPriority w:val="46"/>
    <w:rsid w:val="0087008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A007B"/>
    <w:tblPr>
      <w:tblStyleRowBandSize w:val="1"/>
      <w:tblStyleColBandSize w:val="1"/>
      <w:tblBorders>
        <w:top w:val="single" w:sz="4" w:space="0" w:color="BDCDE1" w:themeColor="accent1" w:themeTint="66"/>
        <w:left w:val="single" w:sz="4" w:space="0" w:color="BDCDE1" w:themeColor="accent1" w:themeTint="66"/>
        <w:bottom w:val="single" w:sz="4" w:space="0" w:color="BDCDE1" w:themeColor="accent1" w:themeTint="66"/>
        <w:right w:val="single" w:sz="4" w:space="0" w:color="BDCDE1" w:themeColor="accent1" w:themeTint="66"/>
        <w:insideH w:val="single" w:sz="4" w:space="0" w:color="BDCDE1" w:themeColor="accent1" w:themeTint="66"/>
        <w:insideV w:val="single" w:sz="4" w:space="0" w:color="BDCDE1" w:themeColor="accent1" w:themeTint="66"/>
      </w:tblBorders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70088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70088"/>
    <w:tblPr>
      <w:tblStyleRowBandSize w:val="1"/>
      <w:tblStyleColBandSize w:val="1"/>
      <w:tblBorders>
        <w:top w:val="single" w:sz="4" w:space="0" w:color="D7E3BF" w:themeColor="accent3" w:themeTint="66"/>
        <w:left w:val="single" w:sz="4" w:space="0" w:color="D7E3BF" w:themeColor="accent3" w:themeTint="66"/>
        <w:bottom w:val="single" w:sz="4" w:space="0" w:color="D7E3BF" w:themeColor="accent3" w:themeTint="66"/>
        <w:right w:val="single" w:sz="4" w:space="0" w:color="D7E3BF" w:themeColor="accent3" w:themeTint="66"/>
        <w:insideH w:val="single" w:sz="4" w:space="0" w:color="D7E3BF" w:themeColor="accent3" w:themeTint="66"/>
        <w:insideV w:val="single" w:sz="4" w:space="0" w:color="D7E3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70088"/>
    <w:tblPr>
      <w:tblStyleRowBandSize w:val="1"/>
      <w:tblStyleColBandSize w:val="1"/>
      <w:tblBorders>
        <w:top w:val="single" w:sz="4" w:space="0" w:color="CCC1D9" w:themeColor="accent4" w:themeTint="66"/>
        <w:left w:val="single" w:sz="4" w:space="0" w:color="CCC1D9" w:themeColor="accent4" w:themeTint="66"/>
        <w:bottom w:val="single" w:sz="4" w:space="0" w:color="CCC1D9" w:themeColor="accent4" w:themeTint="66"/>
        <w:right w:val="single" w:sz="4" w:space="0" w:color="CCC1D9" w:themeColor="accent4" w:themeTint="66"/>
        <w:insideH w:val="single" w:sz="4" w:space="0" w:color="CCC1D9" w:themeColor="accent4" w:themeTint="66"/>
        <w:insideV w:val="single" w:sz="4" w:space="0" w:color="CCC1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7008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70088"/>
    <w:tblPr>
      <w:tblStyleRowBandSize w:val="1"/>
      <w:tblStyleColBandSize w:val="1"/>
      <w:tblBorders>
        <w:top w:val="single" w:sz="4" w:space="0" w:color="FBD7BB" w:themeColor="accent6" w:themeTint="66"/>
        <w:left w:val="single" w:sz="4" w:space="0" w:color="FBD7BB" w:themeColor="accent6" w:themeTint="66"/>
        <w:bottom w:val="single" w:sz="4" w:space="0" w:color="FBD7BB" w:themeColor="accent6" w:themeTint="66"/>
        <w:right w:val="single" w:sz="4" w:space="0" w:color="FBD7BB" w:themeColor="accent6" w:themeTint="66"/>
        <w:insideH w:val="single" w:sz="4" w:space="0" w:color="FBD7BB" w:themeColor="accent6" w:themeTint="66"/>
        <w:insideV w:val="single" w:sz="4" w:space="0" w:color="FBD7B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7008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70088"/>
    <w:tblPr>
      <w:tblStyleRowBandSize w:val="1"/>
      <w:tblStyleColBandSize w:val="1"/>
      <w:tblBorders>
        <w:top w:val="single" w:sz="2" w:space="0" w:color="9DB4D2" w:themeColor="accent1" w:themeTint="99"/>
        <w:bottom w:val="single" w:sz="2" w:space="0" w:color="9DB4D2" w:themeColor="accent1" w:themeTint="99"/>
        <w:insideH w:val="single" w:sz="2" w:space="0" w:color="9DB4D2" w:themeColor="accent1" w:themeTint="99"/>
        <w:insideV w:val="single" w:sz="2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B4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70088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70088"/>
    <w:tblPr>
      <w:tblStyleRowBandSize w:val="1"/>
      <w:tblStyleColBandSize w:val="1"/>
      <w:tblBorders>
        <w:top w:val="single" w:sz="2" w:space="0" w:color="C4D6A0" w:themeColor="accent3" w:themeTint="99"/>
        <w:bottom w:val="single" w:sz="2" w:space="0" w:color="C4D6A0" w:themeColor="accent3" w:themeTint="99"/>
        <w:insideH w:val="single" w:sz="2" w:space="0" w:color="C4D6A0" w:themeColor="accent3" w:themeTint="99"/>
        <w:insideV w:val="single" w:sz="2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D6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70088"/>
    <w:tblPr>
      <w:tblStyleRowBandSize w:val="1"/>
      <w:tblStyleColBandSize w:val="1"/>
      <w:tblBorders>
        <w:top w:val="single" w:sz="2" w:space="0" w:color="B2A3C6" w:themeColor="accent4" w:themeTint="99"/>
        <w:bottom w:val="single" w:sz="2" w:space="0" w:color="B2A3C6" w:themeColor="accent4" w:themeTint="99"/>
        <w:insideH w:val="single" w:sz="2" w:space="0" w:color="B2A3C6" w:themeColor="accent4" w:themeTint="99"/>
        <w:insideV w:val="single" w:sz="2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3C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70088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70088"/>
    <w:tblPr>
      <w:tblStyleRowBandSize w:val="1"/>
      <w:tblStyleColBandSize w:val="1"/>
      <w:tblBorders>
        <w:top w:val="single" w:sz="2" w:space="0" w:color="F9C399" w:themeColor="accent6" w:themeTint="99"/>
        <w:bottom w:val="single" w:sz="2" w:space="0" w:color="F9C399" w:themeColor="accent6" w:themeTint="99"/>
        <w:insideH w:val="single" w:sz="2" w:space="0" w:color="F9C399" w:themeColor="accent6" w:themeTint="99"/>
        <w:insideV w:val="single" w:sz="2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C39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GridTable3">
    <w:name w:val="Grid Table 3"/>
    <w:basedOn w:val="TableNormal"/>
    <w:uiPriority w:val="48"/>
    <w:rsid w:val="0087008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70088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7008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70088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70088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7008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70088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7008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70088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7008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70088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70088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7008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70088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700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700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BDCD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700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700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D7E3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700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CCC1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700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700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BD7B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700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70088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7008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70088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70088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7008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70088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700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70088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7008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70088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70088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7008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70088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02102"/>
  </w:style>
  <w:style w:type="character" w:customStyle="1" w:styleId="HeaderChar">
    <w:name w:val="Header Char"/>
    <w:basedOn w:val="DefaultParagraphFont"/>
    <w:link w:val="Header"/>
    <w:uiPriority w:val="99"/>
    <w:rsid w:val="00602102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2102"/>
    <w:rPr>
      <w:rFonts w:asciiTheme="majorHAnsi" w:eastAsiaTheme="majorEastAsia" w:hAnsiTheme="majorHAnsi" w:cstheme="majorBidi"/>
      <w:b/>
      <w:iCs/>
      <w:caps/>
      <w:spacing w:val="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A2BCC"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102"/>
    <w:rPr>
      <w:rFonts w:asciiTheme="majorHAnsi" w:eastAsiaTheme="majorEastAsia" w:hAnsiTheme="majorHAnsi" w:cstheme="majorBidi"/>
      <w:color w:val="2A405C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2A2"/>
    <w:rPr>
      <w:rFonts w:asciiTheme="majorHAnsi" w:eastAsiaTheme="majorEastAsia" w:hAnsiTheme="majorHAnsi" w:cstheme="majorBidi"/>
      <w:i/>
      <w:iCs/>
      <w:color w:val="2A405C" w:themeColor="accent1" w:themeShade="7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1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1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70088"/>
  </w:style>
  <w:style w:type="paragraph" w:styleId="HTMLAddress">
    <w:name w:val="HTML Address"/>
    <w:basedOn w:val="Normal"/>
    <w:link w:val="HTMLAddressChar"/>
    <w:uiPriority w:val="99"/>
    <w:semiHidden/>
    <w:unhideWhenUsed/>
    <w:rsid w:val="0087008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70088"/>
    <w:rPr>
      <w:i/>
      <w:iCs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87008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7008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7008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7008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088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08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7008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7008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7008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0088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70088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70088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70088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70088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70088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70088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70088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70088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70088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0088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1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  <w:shd w:val="clear" w:color="auto" w:fill="D6E0EC" w:themeFill="accent1" w:themeFillTint="3F"/>
      </w:tcPr>
    </w:tblStylePr>
    <w:tblStylePr w:type="band2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87008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870088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1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  <w:shd w:val="clear" w:color="auto" w:fill="E6EED7" w:themeFill="accent3" w:themeFillTint="3F"/>
      </w:tcPr>
    </w:tblStylePr>
    <w:tblStylePr w:type="band2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870088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1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  <w:shd w:val="clear" w:color="auto" w:fill="DFD9E7" w:themeFill="accent4" w:themeFillTint="3F"/>
      </w:tcPr>
    </w:tblStylePr>
    <w:tblStylePr w:type="band2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87008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870088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1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  <w:shd w:val="clear" w:color="auto" w:fill="FCE6D5" w:themeFill="accent6" w:themeFillTint="3F"/>
      </w:tcPr>
    </w:tblStylePr>
    <w:tblStylePr w:type="band2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87008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870088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870088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87008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870088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87008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870088"/>
    <w:rPr>
      <w:color w:val="40618B" w:themeColor="accent1" w:themeShade="BF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87008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870088"/>
    <w:rPr>
      <w:color w:val="789440" w:themeColor="accent3" w:themeShade="BF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870088"/>
    <w:rPr>
      <w:color w:val="5F4B78" w:themeColor="accent4" w:themeShade="BF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87008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870088"/>
    <w:rPr>
      <w:color w:val="E96F0E" w:themeColor="accent6" w:themeShade="BF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70088"/>
  </w:style>
  <w:style w:type="paragraph" w:styleId="List">
    <w:name w:val="List"/>
    <w:basedOn w:val="Normal"/>
    <w:uiPriority w:val="99"/>
    <w:semiHidden/>
    <w:unhideWhenUsed/>
    <w:rsid w:val="0087008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7008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7008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7008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7008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7008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70088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70088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70088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70088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7008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7008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7008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7008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7008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70088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70088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70088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70088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70088"/>
    <w:pPr>
      <w:numPr>
        <w:numId w:val="10"/>
      </w:numPr>
      <w:contextualSpacing/>
    </w:pPr>
  </w:style>
  <w:style w:type="table" w:styleId="ListTable1Light">
    <w:name w:val="List Table 1 Light"/>
    <w:basedOn w:val="TableNormal"/>
    <w:uiPriority w:val="46"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2">
    <w:name w:val="List Table 2"/>
    <w:basedOn w:val="TableNormal"/>
    <w:uiPriority w:val="47"/>
    <w:rsid w:val="0087008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70088"/>
    <w:tblPr>
      <w:tblStyleRowBandSize w:val="1"/>
      <w:tblStyleColBandSize w:val="1"/>
      <w:tblBorders>
        <w:top w:val="single" w:sz="4" w:space="0" w:color="9DB4D2" w:themeColor="accent1" w:themeTint="99"/>
        <w:bottom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70088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70088"/>
    <w:tblPr>
      <w:tblStyleRowBandSize w:val="1"/>
      <w:tblStyleColBandSize w:val="1"/>
      <w:tblBorders>
        <w:top w:val="single" w:sz="4" w:space="0" w:color="C4D6A0" w:themeColor="accent3" w:themeTint="99"/>
        <w:bottom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70088"/>
    <w:tblPr>
      <w:tblStyleRowBandSize w:val="1"/>
      <w:tblStyleColBandSize w:val="1"/>
      <w:tblBorders>
        <w:top w:val="single" w:sz="4" w:space="0" w:color="B2A3C6" w:themeColor="accent4" w:themeTint="99"/>
        <w:bottom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70088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70088"/>
    <w:tblPr>
      <w:tblStyleRowBandSize w:val="1"/>
      <w:tblStyleColBandSize w:val="1"/>
      <w:tblBorders>
        <w:top w:val="single" w:sz="4" w:space="0" w:color="F9C399" w:themeColor="accent6" w:themeTint="99"/>
        <w:bottom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3">
    <w:name w:val="List Table 3"/>
    <w:basedOn w:val="TableNormal"/>
    <w:uiPriority w:val="48"/>
    <w:rsid w:val="0087008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70088"/>
    <w:tblPr>
      <w:tblStyleRowBandSize w:val="1"/>
      <w:tblStyleColBandSize w:val="1"/>
      <w:tblBorders>
        <w:top w:val="single" w:sz="4" w:space="0" w:color="5C83B4" w:themeColor="accent1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C83B4" w:themeColor="accent1"/>
          <w:right w:val="single" w:sz="4" w:space="0" w:color="5C83B4" w:themeColor="accent1"/>
        </w:tcBorders>
      </w:tcPr>
    </w:tblStylePr>
    <w:tblStylePr w:type="band1Horz">
      <w:tblPr/>
      <w:tcPr>
        <w:tcBorders>
          <w:top w:val="single" w:sz="4" w:space="0" w:color="5C83B4" w:themeColor="accent1"/>
          <w:bottom w:val="single" w:sz="4" w:space="0" w:color="5C83B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C83B4" w:themeColor="accent1"/>
          <w:left w:val="nil"/>
        </w:tcBorders>
      </w:tcPr>
    </w:tblStylePr>
    <w:tblStylePr w:type="swCell">
      <w:tblPr/>
      <w:tcPr>
        <w:tcBorders>
          <w:top w:val="double" w:sz="4" w:space="0" w:color="5C83B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70088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70088"/>
    <w:tblPr>
      <w:tblStyleRowBandSize w:val="1"/>
      <w:tblStyleColBandSize w:val="1"/>
      <w:tblBorders>
        <w:top w:val="single" w:sz="4" w:space="0" w:color="9DBB61" w:themeColor="accent3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BB61" w:themeColor="accent3"/>
          <w:right w:val="single" w:sz="4" w:space="0" w:color="9DBB61" w:themeColor="accent3"/>
        </w:tcBorders>
      </w:tcPr>
    </w:tblStylePr>
    <w:tblStylePr w:type="band1Horz">
      <w:tblPr/>
      <w:tcPr>
        <w:tcBorders>
          <w:top w:val="single" w:sz="4" w:space="0" w:color="9DBB61" w:themeColor="accent3"/>
          <w:bottom w:val="single" w:sz="4" w:space="0" w:color="9DBB6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BB61" w:themeColor="accent3"/>
          <w:left w:val="nil"/>
        </w:tcBorders>
      </w:tcPr>
    </w:tblStylePr>
    <w:tblStylePr w:type="swCell">
      <w:tblPr/>
      <w:tcPr>
        <w:tcBorders>
          <w:top w:val="double" w:sz="4" w:space="0" w:color="9DBB6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70088"/>
    <w:tblPr>
      <w:tblStyleRowBandSize w:val="1"/>
      <w:tblStyleColBandSize w:val="1"/>
      <w:tblBorders>
        <w:top w:val="single" w:sz="4" w:space="0" w:color="8066A0" w:themeColor="accent4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6A0" w:themeColor="accent4"/>
          <w:right w:val="single" w:sz="4" w:space="0" w:color="8066A0" w:themeColor="accent4"/>
        </w:tcBorders>
      </w:tcPr>
    </w:tblStylePr>
    <w:tblStylePr w:type="band1Horz">
      <w:tblPr/>
      <w:tcPr>
        <w:tcBorders>
          <w:top w:val="single" w:sz="4" w:space="0" w:color="8066A0" w:themeColor="accent4"/>
          <w:bottom w:val="single" w:sz="4" w:space="0" w:color="8066A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6A0" w:themeColor="accent4"/>
          <w:left w:val="nil"/>
        </w:tcBorders>
      </w:tcPr>
    </w:tblStylePr>
    <w:tblStylePr w:type="swCell">
      <w:tblPr/>
      <w:tcPr>
        <w:tcBorders>
          <w:top w:val="double" w:sz="4" w:space="0" w:color="8066A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70088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70088"/>
    <w:tblPr>
      <w:tblStyleRowBandSize w:val="1"/>
      <w:tblStyleColBandSize w:val="1"/>
      <w:tblBorders>
        <w:top w:val="single" w:sz="4" w:space="0" w:color="F59D56" w:themeColor="accent6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9D56" w:themeColor="accent6"/>
          <w:right w:val="single" w:sz="4" w:space="0" w:color="F59D56" w:themeColor="accent6"/>
        </w:tcBorders>
      </w:tcPr>
    </w:tblStylePr>
    <w:tblStylePr w:type="band1Horz">
      <w:tblPr/>
      <w:tcPr>
        <w:tcBorders>
          <w:top w:val="single" w:sz="4" w:space="0" w:color="F59D56" w:themeColor="accent6"/>
          <w:bottom w:val="single" w:sz="4" w:space="0" w:color="F59D5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9D56" w:themeColor="accent6"/>
          <w:left w:val="nil"/>
        </w:tcBorders>
      </w:tcPr>
    </w:tblStylePr>
    <w:tblStylePr w:type="swCell">
      <w:tblPr/>
      <w:tcPr>
        <w:tcBorders>
          <w:top w:val="double" w:sz="4" w:space="0" w:color="F59D5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7008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70088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7008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70088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70088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7008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70088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7008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70088"/>
    <w:rPr>
      <w:color w:val="FFFFFF" w:themeColor="background1"/>
    </w:rPr>
    <w:tblPr>
      <w:tblStyleRowBandSize w:val="1"/>
      <w:tblStyleColBandSize w:val="1"/>
      <w:tblBorders>
        <w:top w:val="single" w:sz="24" w:space="0" w:color="5C83B4" w:themeColor="accent1"/>
        <w:left w:val="single" w:sz="24" w:space="0" w:color="5C83B4" w:themeColor="accent1"/>
        <w:bottom w:val="single" w:sz="24" w:space="0" w:color="5C83B4" w:themeColor="accent1"/>
        <w:right w:val="single" w:sz="24" w:space="0" w:color="5C83B4" w:themeColor="accent1"/>
      </w:tblBorders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70088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70088"/>
    <w:rPr>
      <w:color w:val="FFFFFF" w:themeColor="background1"/>
    </w:rPr>
    <w:tblPr>
      <w:tblStyleRowBandSize w:val="1"/>
      <w:tblStyleColBandSize w:val="1"/>
      <w:tblBorders>
        <w:top w:val="single" w:sz="24" w:space="0" w:color="9DBB61" w:themeColor="accent3"/>
        <w:left w:val="single" w:sz="24" w:space="0" w:color="9DBB61" w:themeColor="accent3"/>
        <w:bottom w:val="single" w:sz="24" w:space="0" w:color="9DBB61" w:themeColor="accent3"/>
        <w:right w:val="single" w:sz="24" w:space="0" w:color="9DBB61" w:themeColor="accent3"/>
      </w:tblBorders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70088"/>
    <w:rPr>
      <w:color w:val="FFFFFF" w:themeColor="background1"/>
    </w:rPr>
    <w:tblPr>
      <w:tblStyleRowBandSize w:val="1"/>
      <w:tblStyleColBandSize w:val="1"/>
      <w:tblBorders>
        <w:top w:val="single" w:sz="24" w:space="0" w:color="8066A0" w:themeColor="accent4"/>
        <w:left w:val="single" w:sz="24" w:space="0" w:color="8066A0" w:themeColor="accent4"/>
        <w:bottom w:val="single" w:sz="24" w:space="0" w:color="8066A0" w:themeColor="accent4"/>
        <w:right w:val="single" w:sz="24" w:space="0" w:color="8066A0" w:themeColor="accent4"/>
      </w:tblBorders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70088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70088"/>
    <w:rPr>
      <w:color w:val="FFFFFF" w:themeColor="background1"/>
    </w:rPr>
    <w:tblPr>
      <w:tblStyleRowBandSize w:val="1"/>
      <w:tblStyleColBandSize w:val="1"/>
      <w:tblBorders>
        <w:top w:val="single" w:sz="24" w:space="0" w:color="F59D56" w:themeColor="accent6"/>
        <w:left w:val="single" w:sz="24" w:space="0" w:color="F59D56" w:themeColor="accent6"/>
        <w:bottom w:val="single" w:sz="24" w:space="0" w:color="F59D56" w:themeColor="accent6"/>
        <w:right w:val="single" w:sz="24" w:space="0" w:color="F59D56" w:themeColor="accent6"/>
      </w:tblBorders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7008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70088"/>
    <w:rPr>
      <w:color w:val="40618B" w:themeColor="accent1" w:themeShade="BF"/>
    </w:rPr>
    <w:tblPr>
      <w:tblStyleRowBandSize w:val="1"/>
      <w:tblStyleColBandSize w:val="1"/>
      <w:tblBorders>
        <w:top w:val="single" w:sz="4" w:space="0" w:color="5C83B4" w:themeColor="accent1"/>
        <w:bottom w:val="single" w:sz="4" w:space="0" w:color="5C83B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C83B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7008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70088"/>
    <w:rPr>
      <w:color w:val="789440" w:themeColor="accent3" w:themeShade="BF"/>
    </w:rPr>
    <w:tblPr>
      <w:tblStyleRowBandSize w:val="1"/>
      <w:tblStyleColBandSize w:val="1"/>
      <w:tblBorders>
        <w:top w:val="single" w:sz="4" w:space="0" w:color="9DBB61" w:themeColor="accent3"/>
        <w:bottom w:val="single" w:sz="4" w:space="0" w:color="9DBB6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DBB6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70088"/>
    <w:rPr>
      <w:color w:val="5F4B78" w:themeColor="accent4" w:themeShade="BF"/>
    </w:rPr>
    <w:tblPr>
      <w:tblStyleRowBandSize w:val="1"/>
      <w:tblStyleColBandSize w:val="1"/>
      <w:tblBorders>
        <w:top w:val="single" w:sz="4" w:space="0" w:color="8066A0" w:themeColor="accent4"/>
        <w:bottom w:val="single" w:sz="4" w:space="0" w:color="8066A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6A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7008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70088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59D56" w:themeColor="accent6"/>
        <w:bottom w:val="single" w:sz="4" w:space="0" w:color="F59D5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59D5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7008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70088"/>
    <w:rPr>
      <w:color w:val="4061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83B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83B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83B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83B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70088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70088"/>
    <w:rPr>
      <w:color w:val="7894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BB6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BB6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BB6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BB6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70088"/>
    <w:rPr>
      <w:color w:val="5F4B7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6A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6A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6A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6A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70088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70088"/>
    <w:rPr>
      <w:color w:val="E96F0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9D5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9D5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9D5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9D5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7008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70088"/>
    <w:rPr>
      <w:rFonts w:ascii="Consolas" w:hAnsi="Consolas"/>
      <w:szCs w:val="20"/>
    </w:rPr>
  </w:style>
  <w:style w:type="table" w:styleId="MediumGrid1">
    <w:name w:val="Medium Grid 1"/>
    <w:basedOn w:val="Table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870088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  <w:insideV w:val="single" w:sz="8" w:space="0" w:color="84A2C6" w:themeColor="accent1" w:themeTint="BF"/>
      </w:tblBorders>
    </w:tblPr>
    <w:tcPr>
      <w:shd w:val="clear" w:color="auto" w:fill="D6E0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A2C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87008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870088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  <w:insideV w:val="single" w:sz="8" w:space="0" w:color="B5CC88" w:themeColor="accent3" w:themeTint="BF"/>
      </w:tblBorders>
    </w:tblPr>
    <w:tcPr>
      <w:shd w:val="clear" w:color="auto" w:fill="E6EE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CC8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870088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  <w:insideV w:val="single" w:sz="8" w:space="0" w:color="9F8CB7" w:themeColor="accent4" w:themeTint="BF"/>
      </w:tblBorders>
    </w:tblPr>
    <w:tcPr>
      <w:shd w:val="clear" w:color="auto" w:fill="DFD9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CB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87008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870088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  <w:insideV w:val="single" w:sz="8" w:space="0" w:color="F7B580" w:themeColor="accent6" w:themeTint="BF"/>
      </w:tblBorders>
    </w:tblPr>
    <w:tcPr>
      <w:shd w:val="clear" w:color="auto" w:fill="FCE6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B5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cPr>
      <w:shd w:val="clear" w:color="auto" w:fill="D6E0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2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6F0" w:themeFill="accent1" w:themeFillTint="33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tcBorders>
          <w:insideH w:val="single" w:sz="6" w:space="0" w:color="5C83B4" w:themeColor="accent1"/>
          <w:insideV w:val="single" w:sz="6" w:space="0" w:color="5C83B4" w:themeColor="accent1"/>
        </w:tcBorders>
        <w:shd w:val="clear" w:color="auto" w:fill="ADC1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cPr>
      <w:shd w:val="clear" w:color="auto" w:fill="E6EE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F" w:themeFill="accent3" w:themeFillTint="33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tcBorders>
          <w:insideH w:val="single" w:sz="6" w:space="0" w:color="9DBB61" w:themeColor="accent3"/>
          <w:insideV w:val="single" w:sz="6" w:space="0" w:color="9DBB61" w:themeColor="accent3"/>
        </w:tcBorders>
        <w:shd w:val="clear" w:color="auto" w:fill="CEDD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cPr>
      <w:shd w:val="clear" w:color="auto" w:fill="DFD9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tcBorders>
          <w:insideH w:val="single" w:sz="6" w:space="0" w:color="8066A0" w:themeColor="accent4"/>
          <w:insideV w:val="single" w:sz="6" w:space="0" w:color="8066A0" w:themeColor="accent4"/>
        </w:tcBorders>
        <w:shd w:val="clear" w:color="auto" w:fill="BFB2C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cPr>
      <w:shd w:val="clear" w:color="auto" w:fill="FCE6D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D" w:themeFill="accent6" w:themeFillTint="33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tcBorders>
          <w:insideH w:val="single" w:sz="6" w:space="0" w:color="F59D56" w:themeColor="accent6"/>
          <w:insideV w:val="single" w:sz="6" w:space="0" w:color="F59D56" w:themeColor="accent6"/>
        </w:tcBorders>
        <w:shd w:val="clear" w:color="auto" w:fill="FACD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8700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0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1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1D9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8700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8700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D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DB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8700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2C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2CF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8700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8700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6D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D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DAA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83B4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shd w:val="clear" w:color="auto" w:fill="D6E0EC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BB61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shd w:val="clear" w:color="auto" w:fill="E6EED7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6A0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shd w:val="clear" w:color="auto" w:fill="DFD9E7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9D5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shd w:val="clear" w:color="auto" w:fill="FCE6D5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83B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83B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83B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0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BB6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BB6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6A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6A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9D5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9D5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6D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0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87008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870088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870088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87008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870088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6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8700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8700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8700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8700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8700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8700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8700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7008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7008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870088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70088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87008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7008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70088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70088"/>
  </w:style>
  <w:style w:type="table" w:styleId="PlainTable1">
    <w:name w:val="Plain Table 1"/>
    <w:basedOn w:val="TableNormal"/>
    <w:uiPriority w:val="41"/>
    <w:rsid w:val="0087008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7008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7008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1A47"/>
    <w:tblPr>
      <w:tblStyleRowBandSize w:val="1"/>
      <w:tblStyleColBandSize w:val="1"/>
      <w:tblCellMar>
        <w:left w:w="115" w:type="dxa"/>
        <w:bottom w:w="58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7008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70088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70088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7008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70088"/>
    <w:rPr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7008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70088"/>
    <w:rPr>
      <w:sz w:val="24"/>
      <w:szCs w:val="24"/>
    </w:rPr>
  </w:style>
  <w:style w:type="paragraph" w:styleId="Subtitle">
    <w:name w:val="Subtitle"/>
    <w:basedOn w:val="Normal"/>
    <w:link w:val="SubtitleChar"/>
    <w:uiPriority w:val="5"/>
    <w:semiHidden/>
    <w:unhideWhenUsed/>
    <w:qFormat/>
    <w:rsid w:val="00A253A9"/>
    <w:pPr>
      <w:numPr>
        <w:ilvl w:val="1"/>
      </w:numPr>
      <w:spacing w:after="160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5"/>
    <w:semiHidden/>
    <w:rsid w:val="00A253A9"/>
    <w:rPr>
      <w:rFonts w:cstheme="minorBidi"/>
      <w:color w:val="5A5A5A" w:themeColor="text1" w:themeTint="A5"/>
      <w:spacing w:val="15"/>
    </w:rPr>
  </w:style>
  <w:style w:type="table" w:styleId="Table3Deffects1">
    <w:name w:val="Table 3D effects 1"/>
    <w:basedOn w:val="TableNormal"/>
    <w:uiPriority w:val="99"/>
    <w:semiHidden/>
    <w:unhideWhenUsed/>
    <w:rsid w:val="0087008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7008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700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700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7008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7008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7008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7008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7008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7008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7008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7008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7008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7008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7008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7008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1"/>
    <w:rsid w:val="00870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87008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7008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7008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7008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7008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7008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7008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7008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A1A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87008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7008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7008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7008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7008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7008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7008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7008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70088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70088"/>
  </w:style>
  <w:style w:type="table" w:styleId="TableProfessional">
    <w:name w:val="Table Professional"/>
    <w:basedOn w:val="TableNormal"/>
    <w:uiPriority w:val="99"/>
    <w:semiHidden/>
    <w:unhideWhenUsed/>
    <w:rsid w:val="0087008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7008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7008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7008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7008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7008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70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7008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7008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7008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1"/>
    <w:qFormat/>
    <w:rsid w:val="003A1A47"/>
    <w:pPr>
      <w:spacing w:after="720" w:line="264" w:lineRule="auto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spacing w:val="-4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A1A47"/>
    <w:rPr>
      <w:rFonts w:asciiTheme="majorHAnsi" w:eastAsiaTheme="majorEastAsia" w:hAnsiTheme="majorHAnsi" w:cstheme="majorBidi"/>
      <w:b/>
      <w:caps/>
      <w:color w:val="595959" w:themeColor="text1" w:themeTint="A6"/>
      <w:spacing w:val="-4"/>
      <w:sz w:val="4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87008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870088"/>
    <w:pPr>
      <w:spacing w:after="100"/>
    </w:pPr>
  </w:style>
  <w:style w:type="paragraph" w:styleId="TOC2">
    <w:name w:val="toc 2"/>
    <w:basedOn w:val="Normal"/>
    <w:next w:val="Normal"/>
    <w:autoRedefine/>
    <w:uiPriority w:val="99"/>
    <w:semiHidden/>
    <w:unhideWhenUsed/>
    <w:rsid w:val="0087008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99"/>
    <w:semiHidden/>
    <w:unhideWhenUsed/>
    <w:rsid w:val="0087008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870088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870088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87008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870088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870088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870088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2C99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PlaceholderText">
    <w:name w:val="Placeholder Text"/>
    <w:basedOn w:val="DefaultParagraphFont"/>
    <w:uiPriority w:val="99"/>
    <w:unhideWhenUsed/>
    <w:rsid w:val="003A1A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Simple%20sales%20invo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1607711B73244E588FFA6EC2BBBB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71ED8-6C8D-44A6-893C-50430749DE7D}"/>
      </w:docPartPr>
      <w:docPartBody>
        <w:p w:rsidR="00000000" w:rsidRDefault="00000000">
          <w:pPr>
            <w:pStyle w:val="11607711B73244E588FFA6EC2BBBB20E"/>
          </w:pPr>
          <w:r w:rsidRPr="007A0B3F">
            <w:t>100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5E"/>
    <w:rsid w:val="0034325E"/>
    <w:rsid w:val="009A7884"/>
    <w:rsid w:val="00EF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7D9998857246F7A2179BFE9E2C75B3">
    <w:name w:val="F97D9998857246F7A2179BFE9E2C75B3"/>
  </w:style>
  <w:style w:type="paragraph" w:customStyle="1" w:styleId="B29795AF54784A1B975A79A5747A4026">
    <w:name w:val="B29795AF54784A1B975A79A5747A4026"/>
  </w:style>
  <w:style w:type="paragraph" w:customStyle="1" w:styleId="007FA2F582254D62BD6F0D13088CEF39">
    <w:name w:val="007FA2F582254D62BD6F0D13088CEF39"/>
  </w:style>
  <w:style w:type="paragraph" w:customStyle="1" w:styleId="D43D293CF5E941DF8842FEC6E28EBED0">
    <w:name w:val="D43D293CF5E941DF8842FEC6E28EBED0"/>
  </w:style>
  <w:style w:type="paragraph" w:customStyle="1" w:styleId="FA3694082E9547D3B295FFDAF6757814">
    <w:name w:val="FA3694082E9547D3B295FFDAF6757814"/>
  </w:style>
  <w:style w:type="paragraph" w:customStyle="1" w:styleId="39FE5660E41E4766BB0CD1890DA3D172">
    <w:name w:val="39FE5660E41E4766BB0CD1890DA3D172"/>
  </w:style>
  <w:style w:type="paragraph" w:customStyle="1" w:styleId="A74D22095A2F4C61B1295ABFF1AB4B2F">
    <w:name w:val="A74D22095A2F4C61B1295ABFF1AB4B2F"/>
  </w:style>
  <w:style w:type="paragraph" w:customStyle="1" w:styleId="5BDF3749D102443EA0222A8036CF33C8">
    <w:name w:val="5BDF3749D102443EA0222A8036CF33C8"/>
  </w:style>
  <w:style w:type="paragraph" w:customStyle="1" w:styleId="DE3A20CDE0D04F2EB21755E6F3CC1BC5">
    <w:name w:val="DE3A20CDE0D04F2EB21755E6F3CC1BC5"/>
  </w:style>
  <w:style w:type="paragraph" w:customStyle="1" w:styleId="871F794B8BF34122939DAA65D48524B7">
    <w:name w:val="871F794B8BF34122939DAA65D48524B7"/>
  </w:style>
  <w:style w:type="paragraph" w:customStyle="1" w:styleId="A6E1784FD4B0409B931793D070BDAA52">
    <w:name w:val="A6E1784FD4B0409B931793D070BDAA52"/>
  </w:style>
  <w:style w:type="paragraph" w:customStyle="1" w:styleId="8A2066321BA64DE1A9E75E3B01B3063D">
    <w:name w:val="8A2066321BA64DE1A9E75E3B01B3063D"/>
  </w:style>
  <w:style w:type="paragraph" w:customStyle="1" w:styleId="EE8AE47DFAF64225AE153B44D6794105">
    <w:name w:val="EE8AE47DFAF64225AE153B44D6794105"/>
  </w:style>
  <w:style w:type="paragraph" w:customStyle="1" w:styleId="D9F2F40C40174B6CB787B0739A047865">
    <w:name w:val="D9F2F40C40174B6CB787B0739A047865"/>
  </w:style>
  <w:style w:type="paragraph" w:customStyle="1" w:styleId="1AD816DC0CDA447C878276E1AA4022E6">
    <w:name w:val="1AD816DC0CDA447C878276E1AA4022E6"/>
  </w:style>
  <w:style w:type="paragraph" w:customStyle="1" w:styleId="251B79DB7C004327977EC708F7B13592">
    <w:name w:val="251B79DB7C004327977EC708F7B13592"/>
  </w:style>
  <w:style w:type="paragraph" w:customStyle="1" w:styleId="5E8D650B2C0743C99AB67A011C9FE28C">
    <w:name w:val="5E8D650B2C0743C99AB67A011C9FE28C"/>
  </w:style>
  <w:style w:type="paragraph" w:customStyle="1" w:styleId="7D94C94C3CA645E3BA601178371B1F76">
    <w:name w:val="7D94C94C3CA645E3BA601178371B1F76"/>
  </w:style>
  <w:style w:type="paragraph" w:customStyle="1" w:styleId="6DDDA108E4F14EC19682AD919826D884">
    <w:name w:val="6DDDA108E4F14EC19682AD919826D884"/>
  </w:style>
  <w:style w:type="paragraph" w:customStyle="1" w:styleId="198DA2403AEE4CEFA94B8378D48D5D51">
    <w:name w:val="198DA2403AEE4CEFA94B8378D48D5D51"/>
  </w:style>
  <w:style w:type="paragraph" w:customStyle="1" w:styleId="0383A91C6B3246F5847D358EBB7D30A2">
    <w:name w:val="0383A91C6B3246F5847D358EBB7D30A2"/>
  </w:style>
  <w:style w:type="paragraph" w:customStyle="1" w:styleId="6FFB4262F78B4351993A963FA704448F">
    <w:name w:val="6FFB4262F78B4351993A963FA704448F"/>
  </w:style>
  <w:style w:type="paragraph" w:customStyle="1" w:styleId="A38B985281BB40BFB37A93F8C3179241">
    <w:name w:val="A38B985281BB40BFB37A93F8C3179241"/>
  </w:style>
  <w:style w:type="paragraph" w:customStyle="1" w:styleId="FFEFE79DD5EB43EC9617E51FB630A39D">
    <w:name w:val="FFEFE79DD5EB43EC9617E51FB630A39D"/>
  </w:style>
  <w:style w:type="paragraph" w:customStyle="1" w:styleId="021FFA7D54B64EB5893CFDC117BDFE60">
    <w:name w:val="021FFA7D54B64EB5893CFDC117BDFE60"/>
  </w:style>
  <w:style w:type="paragraph" w:customStyle="1" w:styleId="4119879DE1604AF8BF38B724827F3A3D">
    <w:name w:val="4119879DE1604AF8BF38B724827F3A3D"/>
  </w:style>
  <w:style w:type="paragraph" w:customStyle="1" w:styleId="7E4BDD0662ED4E249E4712C22C025C93">
    <w:name w:val="7E4BDD0662ED4E249E4712C22C025C93"/>
  </w:style>
  <w:style w:type="paragraph" w:customStyle="1" w:styleId="BC50EE1DD7EA4270A664CF97E52F5E30">
    <w:name w:val="BC50EE1DD7EA4270A664CF97E52F5E30"/>
  </w:style>
  <w:style w:type="paragraph" w:customStyle="1" w:styleId="367C193E64F046E2A94D864ADA432442">
    <w:name w:val="367C193E64F046E2A94D864ADA432442"/>
  </w:style>
  <w:style w:type="paragraph" w:customStyle="1" w:styleId="E5C0E824491C4BD8B67BA665B078AF4E">
    <w:name w:val="E5C0E824491C4BD8B67BA665B078AF4E"/>
  </w:style>
  <w:style w:type="paragraph" w:customStyle="1" w:styleId="A8F289A0D3964EC9BE6D78D06D80DFCE">
    <w:name w:val="A8F289A0D3964EC9BE6D78D06D80DFCE"/>
  </w:style>
  <w:style w:type="paragraph" w:customStyle="1" w:styleId="173971FD98B344099423275308534C24">
    <w:name w:val="173971FD98B344099423275308534C24"/>
  </w:style>
  <w:style w:type="paragraph" w:customStyle="1" w:styleId="8B56B1D47B584FF1B13E9E4EA3E795B5">
    <w:name w:val="8B56B1D47B584FF1B13E9E4EA3E795B5"/>
  </w:style>
  <w:style w:type="paragraph" w:customStyle="1" w:styleId="4F78AEE80F4341328551F52CC36D3338">
    <w:name w:val="4F78AEE80F4341328551F52CC36D3338"/>
  </w:style>
  <w:style w:type="paragraph" w:customStyle="1" w:styleId="E04BA781F0EB4680A78C408EBCCD341B">
    <w:name w:val="E04BA781F0EB4680A78C408EBCCD341B"/>
  </w:style>
  <w:style w:type="paragraph" w:customStyle="1" w:styleId="7800E27495A242E795EB51B027BB32E8">
    <w:name w:val="7800E27495A242E795EB51B027BB32E8"/>
  </w:style>
  <w:style w:type="paragraph" w:customStyle="1" w:styleId="0DE0E1E5F8904F4EBC4C0FBFA6D2F0EE">
    <w:name w:val="0DE0E1E5F8904F4EBC4C0FBFA6D2F0EE"/>
  </w:style>
  <w:style w:type="paragraph" w:customStyle="1" w:styleId="AE42F6D8E2954069BAACA566E166B056">
    <w:name w:val="AE42F6D8E2954069BAACA566E166B056"/>
  </w:style>
  <w:style w:type="paragraph" w:customStyle="1" w:styleId="72005364722048AAA5AAE608CA09C139">
    <w:name w:val="72005364722048AAA5AAE608CA09C139"/>
  </w:style>
  <w:style w:type="paragraph" w:customStyle="1" w:styleId="37DCD28E56E344E782BECE239B27F07C">
    <w:name w:val="37DCD28E56E344E782BECE239B27F07C"/>
  </w:style>
  <w:style w:type="paragraph" w:customStyle="1" w:styleId="265103C73BE8453B9743E8610C5DF53D">
    <w:name w:val="265103C73BE8453B9743E8610C5DF53D"/>
  </w:style>
  <w:style w:type="paragraph" w:customStyle="1" w:styleId="385C783243C14AD88C85D1D02FB36615">
    <w:name w:val="385C783243C14AD88C85D1D02FB36615"/>
  </w:style>
  <w:style w:type="paragraph" w:customStyle="1" w:styleId="11607711B73244E588FFA6EC2BBBB20E">
    <w:name w:val="11607711B73244E588FFA6EC2BBBB20E"/>
  </w:style>
  <w:style w:type="paragraph" w:customStyle="1" w:styleId="A327F7C5A41745E99DA569373A6D4654">
    <w:name w:val="A327F7C5A41745E99DA569373A6D4654"/>
  </w:style>
  <w:style w:type="paragraph" w:customStyle="1" w:styleId="AFCFB80A7DC94F1B9927F9B82B94449D">
    <w:name w:val="AFCFB80A7DC94F1B9927F9B82B94449D"/>
  </w:style>
  <w:style w:type="paragraph" w:customStyle="1" w:styleId="47E19ECF36054247BE575883BCC7B56F">
    <w:name w:val="47E19ECF36054247BE575883BCC7B56F"/>
  </w:style>
  <w:style w:type="paragraph" w:customStyle="1" w:styleId="C69E5A0AF512473A9559F2414D6137C4">
    <w:name w:val="C69E5A0AF512473A9559F2414D6137C4"/>
  </w:style>
  <w:style w:type="paragraph" w:customStyle="1" w:styleId="8CAD11F21DB1428BB7C5C73309685FFA">
    <w:name w:val="8CAD11F21DB1428BB7C5C73309685FFA"/>
  </w:style>
  <w:style w:type="paragraph" w:customStyle="1" w:styleId="018C58B07C2E4ACE9C0BE01F20E6E333">
    <w:name w:val="018C58B07C2E4ACE9C0BE01F20E6E333"/>
  </w:style>
  <w:style w:type="paragraph" w:customStyle="1" w:styleId="62EF86749D0843C99179F25C6927ED8C">
    <w:name w:val="62EF86749D0843C99179F25C6927ED8C"/>
  </w:style>
  <w:style w:type="paragraph" w:customStyle="1" w:styleId="08657233F90D4E9B9E3411A44DFB87F5">
    <w:name w:val="08657233F90D4E9B9E3411A44DFB87F5"/>
  </w:style>
  <w:style w:type="paragraph" w:customStyle="1" w:styleId="3D08C44DC54F413E8EA1D9A82423AD4B">
    <w:name w:val="3D08C44DC54F413E8EA1D9A82423AD4B"/>
  </w:style>
  <w:style w:type="paragraph" w:customStyle="1" w:styleId="B13E9F1E20164B9EA0B27180CDC1B125">
    <w:name w:val="B13E9F1E20164B9EA0B27180CDC1B125"/>
  </w:style>
  <w:style w:type="paragraph" w:customStyle="1" w:styleId="8426D40E5A644270AD6BB7F6D166115A">
    <w:name w:val="8426D40E5A644270AD6BB7F6D166115A"/>
  </w:style>
  <w:style w:type="paragraph" w:customStyle="1" w:styleId="E65AB1F52B204101A761B7E83635BBAF">
    <w:name w:val="E65AB1F52B204101A761B7E83635BBAF"/>
  </w:style>
  <w:style w:type="paragraph" w:customStyle="1" w:styleId="0BD8AB08A0094B6693493F9432D536D0">
    <w:name w:val="0BD8AB08A0094B6693493F9432D536D0"/>
  </w:style>
  <w:style w:type="paragraph" w:customStyle="1" w:styleId="983013C499E04C56A9F87C3F9EB90E59">
    <w:name w:val="983013C499E04C56A9F87C3F9EB90E59"/>
  </w:style>
  <w:style w:type="paragraph" w:customStyle="1" w:styleId="62D70D8731EE499EAFE80DA655F712B8">
    <w:name w:val="62D70D8731EE499EAFE80DA655F712B8"/>
  </w:style>
  <w:style w:type="paragraph" w:customStyle="1" w:styleId="3757B5909FC34EE690178E450255A8D0">
    <w:name w:val="3757B5909FC34EE690178E450255A8D0"/>
  </w:style>
  <w:style w:type="paragraph" w:customStyle="1" w:styleId="6CF1F5AA8FEE43A69CF855A87BFD0E40">
    <w:name w:val="6CF1F5AA8FEE43A69CF855A87BFD0E40"/>
  </w:style>
  <w:style w:type="paragraph" w:customStyle="1" w:styleId="E4ACF95EBD52402D88CB1D90DD67D48F">
    <w:name w:val="E4ACF95EBD52402D88CB1D90DD67D48F"/>
  </w:style>
  <w:style w:type="paragraph" w:customStyle="1" w:styleId="A1BC325C265044CAB8FF306FDB48BA22">
    <w:name w:val="A1BC325C265044CAB8FF306FDB48BA22"/>
    <w:rsid w:val="0034325E"/>
  </w:style>
  <w:style w:type="paragraph" w:customStyle="1" w:styleId="6707494A88F846D1B9292D92B63F3F4A">
    <w:name w:val="6707494A88F846D1B9292D92B63F3F4A"/>
    <w:rsid w:val="0034325E"/>
  </w:style>
  <w:style w:type="paragraph" w:customStyle="1" w:styleId="5CE8700DFFC94664B46D22A1C92760C1">
    <w:name w:val="5CE8700DFFC94664B46D22A1C92760C1"/>
    <w:rsid w:val="0034325E"/>
  </w:style>
  <w:style w:type="paragraph" w:customStyle="1" w:styleId="DD3EA451DE8B4F778A4E652FED2F5E6D">
    <w:name w:val="DD3EA451DE8B4F778A4E652FED2F5E6D"/>
    <w:rsid w:val="003432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5FCE73-92C9-4E7A-9634-6A5C6A393F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A5C7FA3-F552-4D05-9FF5-A6B7707422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AEB84C-E173-485A-8B9D-4C8B04A894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6F7457A-EF65-4175-ABA7-06F8331B947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sales invoice</Template>
  <TotalTime>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cp:lastModifiedBy/>
  <cp:revision>1</cp:revision>
  <dcterms:created xsi:type="dcterms:W3CDTF">2025-04-02T14:21:00Z</dcterms:created>
  <dcterms:modified xsi:type="dcterms:W3CDTF">2025-04-02T17:17:00Z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